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sdt>
      <w:sdtPr>
        <w:rPr>
          <w:rFonts w:asciiTheme="majorHAnsi" w:hAnsiTheme="majorHAnsi" w:eastAsiaTheme="majorEastAsia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xmlns:wp14="http://schemas.microsoft.com/office/word/2010/wordml" w:rsidR="00093BE1" w:rsidTr="00F86413" w14:paraId="672A6659" wp14:textId="77777777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P="00093BE1" w:rsidRDefault="00093BE1" w14:paraId="0A37501D" wp14:textId="77777777">
                <w:pPr>
                  <w:pStyle w:val="Sinespaciado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</w:p>
            </w:tc>
          </w:tr>
          <w:tr xmlns:wp14="http://schemas.microsoft.com/office/word/2010/wordml" w:rsidR="00093BE1" w:rsidTr="00F86413" w14:paraId="485A913A" wp14:textId="77777777">
            <w:trPr>
              <w:trHeight w:val="1440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color="404040" w:themeColor="text1" w:themeTint="BF" w:sz="4" w:space="0"/>
                    </w:tcBorders>
                    <w:vAlign w:val="center"/>
                  </w:tcPr>
                  <w:p w:rsidR="00093BE1" w:rsidP="00D41AD6" w:rsidRDefault="00C66C35" w14:paraId="6795F50D" wp14:textId="77777777">
                    <w:pPr>
                      <w:pStyle w:val="Sinespaciado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  <w:t xml:space="preserve">Agendamiento de </w:t>
                    </w:r>
                    <w:proofErr w:type="spellStart"/>
                    <w:r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  <w:t>Citas</w:t>
                    </w:r>
                    <w:proofErr w:type="spellEnd"/>
                  </w:p>
                </w:tc>
              </w:sdtContent>
            </w:sdt>
          </w:tr>
          <w:tr xmlns:wp14="http://schemas.microsoft.com/office/word/2010/wordml" w:rsidR="00093BE1" w:rsidTr="00F86413" w14:paraId="2287F62D" wp14:textId="77777777">
            <w:trPr>
              <w:trHeight w:val="720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color="404040" w:themeColor="text1" w:themeTint="BF" w:sz="4" w:space="0"/>
                    </w:tcBorders>
                    <w:vAlign w:val="center"/>
                  </w:tcPr>
                  <w:p w:rsidR="00093BE1" w:rsidP="00C66C35" w:rsidRDefault="00C66C35" w14:paraId="35C0A1B2" wp14:textId="77777777">
                    <w:pPr>
                      <w:pStyle w:val="Sinespaciado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>Prototipo</w:t>
                    </w:r>
                    <w:proofErr w:type="spellEnd"/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 xml:space="preserve"> de </w:t>
                    </w:r>
                    <w:proofErr w:type="spellStart"/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>Bajo</w:t>
                    </w:r>
                    <w:proofErr w:type="spellEnd"/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>nivel</w:t>
                    </w:r>
                    <w:proofErr w:type="spellEnd"/>
                  </w:p>
                </w:tc>
              </w:sdtContent>
            </w:sdt>
          </w:tr>
          <w:tr xmlns:wp14="http://schemas.microsoft.com/office/word/2010/wordml" w:rsidR="00093BE1" w14:paraId="5DAB6C7B" wp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 w14:paraId="02EB378F" wp14:textId="77777777">
                <w:pPr>
                  <w:pStyle w:val="Sinespaciado"/>
                  <w:jc w:val="center"/>
                </w:pPr>
              </w:p>
            </w:tc>
          </w:tr>
          <w:tr xmlns:wp14="http://schemas.microsoft.com/office/word/2010/wordml" w:rsidR="00093BE1" w14:paraId="0E4B04E9" wp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P="00C66C35" w:rsidRDefault="00865911" w14:paraId="20CE05BC" wp14:textId="77777777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C66C35">
                      <w:rPr>
                        <w:b/>
                        <w:bCs/>
                      </w:rPr>
                      <w:t>JUAN CARLOS SALINAS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xmlns:wp14="http://schemas.microsoft.com/office/word/2010/wordml" w:rsidR="00093BE1" w14:paraId="0D16C888" wp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1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C66C35" w14:paraId="278DA078" wp14:textId="77777777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11/13/2018</w:t>
                    </w:r>
                  </w:p>
                </w:tc>
              </w:sdtContent>
            </w:sdt>
          </w:tr>
        </w:tbl>
        <w:p xmlns:wp14="http://schemas.microsoft.com/office/word/2010/wordml" w:rsidR="00093BE1" w:rsidP="00FA3BE0" w:rsidRDefault="00093BE1" w14:paraId="6A05A809" wp14:textId="77777777">
          <w:pPr>
            <w:pStyle w:val="AxureImageParagraph"/>
          </w:pPr>
        </w:p>
        <w:p xmlns:wp14="http://schemas.microsoft.com/office/word/2010/wordml" w:rsidR="00093BE1" w:rsidRDefault="00093BE1" w14:paraId="5A39BBE3" wp14:textId="77777777"/>
        <w:p xmlns:wp14="http://schemas.microsoft.com/office/word/2010/wordml" w:rsidR="00712696" w:rsidRDefault="00712696" w14:paraId="41C8F396" wp14:textId="77777777"/>
        <w:p xmlns:wp14="http://schemas.microsoft.com/office/word/2010/wordml" w:rsidR="00712696" w:rsidRDefault="00712696" w14:paraId="72A3D3EC" wp14:textId="77777777"/>
        <w:p xmlns:wp14="http://schemas.microsoft.com/office/word/2010/wordml" w:rsidR="00712696" w:rsidRDefault="00712696" w14:paraId="0D0B940D" wp14:textId="77777777"/>
        <w:p xmlns:wp14="http://schemas.microsoft.com/office/word/2010/wordml" w:rsidR="00712696" w:rsidRDefault="00712696" w14:paraId="0E27B00A" wp14:textId="77777777"/>
        <w:p xmlns:wp14="http://schemas.microsoft.com/office/word/2010/wordml" w:rsidR="00712696" w:rsidRDefault="00712696" w14:paraId="60061E4C" wp14:textId="77777777"/>
        <w:p xmlns:wp14="http://schemas.microsoft.com/office/word/2010/wordml" w:rsidR="00712696" w:rsidRDefault="00712696" w14:paraId="44EAFD9C" wp14:textId="77777777"/>
        <w:p xmlns:wp14="http://schemas.microsoft.com/office/word/2010/wordml" w:rsidR="00712696" w:rsidRDefault="00712696" w14:paraId="4B94D5A5" wp14:textId="77777777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xmlns:wp14="http://schemas.microsoft.com/office/word/2010/wordml" w:rsidR="00904913" w:rsidRDefault="00712696" w14:paraId="18386EB7" wp14:textId="77777777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xmlns:wp14="http://schemas.microsoft.com/office/word/2010/wordml" w:rsidR="001C5100" w:rsidP="001C5100" w:rsidRDefault="00D35989" w14:paraId="22E0FC93" wp14:textId="77777777">
      <w:pPr>
        <w:pStyle w:val="AxureTOCHeading"/>
      </w:pPr>
      <w:r>
        <w:br w:type="page"/>
      </w:r>
      <w:r w:rsidR="001C5100">
        <w:lastRenderedPageBreak/>
        <w:t>Table of Contents</w:t>
      </w:r>
    </w:p>
    <w:p xmlns:wp14="http://schemas.microsoft.com/office/word/2010/wordml" w:rsidRPr="00117A19" w:rsidR="002C512F" w:rsidP="001C5100" w:rsidRDefault="002C512F" w14:paraId="6CF2A657" wp14:textId="77777777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xmlns:wp14="http://schemas.microsoft.com/office/word/2010/wordml" w:rsidR="00634D62" w:rsidP="001C5100" w:rsidRDefault="00317D15" w14:paraId="269599C2" wp14:textId="77777777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xmlns:wp14="http://schemas.microsoft.com/office/word/2010/wordml" w:rsidR="004144D0" w:rsidP="00536F6D" w:rsidRDefault="00634D62" w14:paraId="3DEEC669" wp14:textId="77777777">
      <w:r>
        <w:br w:type="page"/>
      </w:r>
    </w:p>
    <w:p xmlns:wp14="http://schemas.microsoft.com/office/word/2010/wordml" w:rsidR="00A30189" w:rsidRDefault="00A30189" w14:paraId="3656B9AB" wp14:textId="77777777">
      <w:pPr>
        <w:sectPr w:rsidR="00A30189" w:rsidSect="004F3FB3">
          <w:headerReference w:type="default" r:id="rId10"/>
          <w:footerReference w:type="default" r:id="rId11"/>
          <w:type w:val="continuous"/>
          <w:pgSz w:w="12240" w:h="15840" w:orient="portrait"/>
          <w:pgMar w:top="720" w:right="720" w:bottom="720" w:left="720" w:header="720" w:footer="432" w:gutter="0"/>
          <w:cols w:space="720"/>
          <w:titlePg/>
          <w:docGrid w:linePitch="360"/>
        </w:sectPr>
      </w:pPr>
    </w:p>
    <w:p xmlns:wp14="http://schemas.microsoft.com/office/word/2010/wordml" w:rsidR="00A30189" w:rsidRDefault="00A27FF7" w14:paraId="2E738D41" wp14:textId="77777777">
      <w:pPr>
        <w:pStyle w:val="AxureHeading1"/>
        <w:keepNext/>
      </w:pPr>
      <w:r>
        <w:lastRenderedPageBreak/>
        <w:t>Pages</w:t>
      </w:r>
    </w:p>
    <w:p xmlns:wp14="http://schemas.microsoft.com/office/word/2010/wordml" w:rsidR="00A30189" w:rsidRDefault="00A27FF7" w14:paraId="195280F5" wp14:textId="77777777">
      <w:pPr>
        <w:pStyle w:val="AxureHeading2"/>
        <w:keepNext/>
      </w:pPr>
      <w:r>
        <w:t>Page Tree</w:t>
      </w:r>
    </w:p>
    <w:p xmlns:wp14="http://schemas.microsoft.com/office/word/2010/wordml" w:rsidR="00A30189" w:rsidRDefault="00A27FF7" w14:paraId="256AD725" wp14:textId="77777777">
      <w:r>
        <w:t>Home</w:t>
      </w:r>
      <w:r>
        <w:br/>
      </w:r>
      <w:r>
        <w:tab/>
      </w:r>
      <w:r>
        <w:t>Page 2</w:t>
      </w:r>
      <w:r>
        <w:br/>
      </w:r>
      <w:r>
        <w:tab/>
      </w:r>
      <w:r>
        <w:t>Page 3</w:t>
      </w:r>
    </w:p>
    <w:p xmlns:wp14="http://schemas.microsoft.com/office/word/2010/wordml" w:rsidR="00A30189" w:rsidRDefault="00A27FF7" w14:paraId="10912CDE" wp14:textId="77777777">
      <w:pPr>
        <w:pStyle w:val="AxureHeading2"/>
        <w:keepNext/>
      </w:pPr>
      <w:r>
        <w:br w:type="page"/>
      </w:r>
      <w:r>
        <w:lastRenderedPageBreak/>
        <w:t>Home</w:t>
      </w:r>
    </w:p>
    <w:p xmlns:wp14="http://schemas.microsoft.com/office/word/2010/wordml" w:rsidR="00A30189" w:rsidRDefault="00A27FF7" w14:paraId="7A42457B" wp14:textId="77777777">
      <w:pPr>
        <w:pStyle w:val="AxureHeading3"/>
        <w:keepNext/>
      </w:pPr>
      <w:r>
        <w:t>User Interface</w:t>
      </w:r>
    </w:p>
    <w:p xmlns:wp14="http://schemas.microsoft.com/office/word/2010/wordml" w:rsidR="00A30189" w:rsidRDefault="00A27FF7" w14:paraId="45FB0818" wp14:textId="77777777">
      <w:pPr>
        <w:pStyle w:val="AxureImageParagraph"/>
      </w:pPr>
      <w:r>
        <w:rPr>
          <w:noProof/>
          <w:lang w:val="es-EC" w:eastAsia="es-EC"/>
        </w:rPr>
        <w:drawing>
          <wp:inline xmlns:wp14="http://schemas.microsoft.com/office/word/2010/wordprocessingDrawing" distT="0" distB="0" distL="0" distR="0" wp14:anchorId="0EE5E288" wp14:editId="7777777">
            <wp:extent cx="6858000" cy="32194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0189" w:rsidRDefault="00A27FF7" w14:paraId="4DA76FFD" wp14:textId="7777777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626"/>
      </w:tblGrid>
      <w:tr xmlns:wp14="http://schemas.microsoft.com/office/word/2010/wordml" w:rsidR="00A30189" w:rsidTr="00A30189" w14:paraId="62DE4A4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30189" w:rsidRDefault="00A27FF7" w14:paraId="537F6D4F" wp14:textId="7777777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30189" w:rsidRDefault="00A27FF7" w14:paraId="5130802B" wp14:textId="77777777">
            <w:pPr>
              <w:pStyle w:val="AxureTableHeaderText"/>
            </w:pPr>
            <w:r>
              <w:t>Interactions</w:t>
            </w:r>
          </w:p>
        </w:tc>
      </w:tr>
      <w:tr xmlns:wp14="http://schemas.microsoft.com/office/word/2010/wordml" w:rsidR="00A30189" w:rsidTr="00A30189" w14:paraId="1C689F37" wp14:textId="77777777">
        <w:tc>
          <w:tcPr>
            <w:tcW w:w="0" w:type="auto"/>
          </w:tcPr>
          <w:p w:rsidR="00A30189" w:rsidRDefault="00A27FF7" w14:paraId="649841BE" wp14:textId="7777777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30189" w:rsidRDefault="00A27FF7" w14:paraId="64171A4A" wp14:textId="77777777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</w:r>
            <w:r>
              <w:t xml:space="preserve">    Open Page 2 in Current Window</w:t>
            </w:r>
          </w:p>
        </w:tc>
      </w:tr>
    </w:tbl>
    <w:p xmlns:wp14="http://schemas.microsoft.com/office/word/2010/wordml" w:rsidR="00A30189" w:rsidRDefault="00A27FF7" w14:paraId="5FC6950C" wp14:textId="77777777">
      <w:pPr>
        <w:pStyle w:val="AxureHeading2"/>
        <w:keepNext/>
      </w:pPr>
      <w:r>
        <w:br w:type="page"/>
      </w:r>
      <w:r>
        <w:lastRenderedPageBreak/>
        <w:t>Page 2</w:t>
      </w:r>
    </w:p>
    <w:p xmlns:wp14="http://schemas.microsoft.com/office/word/2010/wordml" w:rsidR="00A30189" w:rsidRDefault="00A27FF7" w14:paraId="5E07F748" wp14:textId="77777777">
      <w:pPr>
        <w:pStyle w:val="AxureHeading3"/>
        <w:keepNext/>
      </w:pPr>
      <w:r>
        <w:t>User Interface</w:t>
      </w:r>
    </w:p>
    <w:p xmlns:wp14="http://schemas.microsoft.com/office/word/2010/wordml" w:rsidR="00A30189" w:rsidRDefault="00A27FF7" w14:paraId="049F31CB" wp14:textId="77777777">
      <w:pPr>
        <w:pStyle w:val="AxureImageParagraph"/>
      </w:pPr>
      <w:r>
        <w:rPr>
          <w:noProof/>
          <w:lang w:val="es-EC" w:eastAsia="es-EC"/>
        </w:rPr>
        <w:drawing>
          <wp:inline xmlns:wp14="http://schemas.microsoft.com/office/word/2010/wordprocessingDrawing" distT="0" distB="0" distL="0" distR="0" wp14:anchorId="477A87AB" wp14:editId="7777777">
            <wp:extent cx="6858000" cy="58864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0189" w:rsidRDefault="00A27FF7" w14:paraId="2A684935" wp14:textId="7777777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474"/>
      </w:tblGrid>
      <w:tr xmlns:wp14="http://schemas.microsoft.com/office/word/2010/wordml" w:rsidR="00A30189" w:rsidTr="00A30189" w14:paraId="70A7E0C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30189" w:rsidRDefault="00A27FF7" w14:paraId="75052DC8" wp14:textId="7777777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30189" w:rsidRDefault="00A27FF7" w14:paraId="712DEB5C" wp14:textId="77777777">
            <w:pPr>
              <w:pStyle w:val="AxureTableHeaderText"/>
            </w:pPr>
            <w:r>
              <w:t>Interactions</w:t>
            </w:r>
          </w:p>
        </w:tc>
      </w:tr>
      <w:tr xmlns:wp14="http://schemas.microsoft.com/office/word/2010/wordml" w:rsidR="00A30189" w:rsidTr="00A30189" w14:paraId="1A25A295" wp14:textId="77777777">
        <w:tc>
          <w:tcPr>
            <w:tcW w:w="0" w:type="auto"/>
          </w:tcPr>
          <w:p w:rsidR="00A30189" w:rsidRDefault="00A27FF7" w14:paraId="56B20A0C" wp14:textId="7777777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30189" w:rsidRDefault="00A27FF7" w14:paraId="370C3D8B" wp14:textId="77777777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</w:r>
            <w:r>
              <w:t xml:space="preserve">    Set Selected</w:t>
            </w:r>
            <w:r>
              <w:br/>
            </w:r>
            <w:r>
              <w:t xml:space="preserve">    Set Selected</w:t>
            </w:r>
          </w:p>
        </w:tc>
      </w:tr>
      <w:tr xmlns:wp14="http://schemas.microsoft.com/office/word/2010/wordml" w:rsidR="00A30189" w:rsidTr="00A30189" w14:paraId="4C8D7092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30189" w:rsidRDefault="00A27FF7" w14:paraId="18F999B5" wp14:textId="7777777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30189" w:rsidRDefault="00A27FF7" w14:paraId="32B16315" wp14:textId="77777777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</w:r>
            <w:r>
              <w:t xml:space="preserve">    Show (Dynamic Panel)</w:t>
            </w:r>
          </w:p>
        </w:tc>
      </w:tr>
      <w:tr xmlns:wp14="http://schemas.microsoft.com/office/word/2010/wordml" w:rsidR="00A30189" w:rsidTr="00A30189" w14:paraId="60F4C229" wp14:textId="77777777">
        <w:tc>
          <w:tcPr>
            <w:tcW w:w="0" w:type="auto"/>
          </w:tcPr>
          <w:p w:rsidR="00A30189" w:rsidRDefault="00A27FF7" w14:paraId="5FCD5EC4" wp14:textId="77777777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A30189" w:rsidRDefault="00A27FF7" w14:paraId="48EC54B0" wp14:textId="77777777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</w:r>
            <w:r>
              <w:t xml:space="preserve">    Set (Dynamic Panel) to State1</w:t>
            </w:r>
          </w:p>
        </w:tc>
      </w:tr>
      <w:tr xmlns:wp14="http://schemas.microsoft.com/office/word/2010/wordml" w:rsidR="00A30189" w:rsidTr="00A30189" w14:paraId="4DE2DF75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30189" w:rsidRDefault="00A27FF7" w14:paraId="2598DEE6" wp14:textId="77777777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A30189" w:rsidRDefault="00A27FF7" w14:paraId="3B97960A" wp14:textId="77777777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</w:r>
            <w:r>
              <w:t xml:space="preserve">    Set (Dynamic Panel) to State2</w:t>
            </w:r>
          </w:p>
        </w:tc>
      </w:tr>
      <w:tr xmlns:wp14="http://schemas.microsoft.com/office/word/2010/wordml" w:rsidR="00A30189" w:rsidTr="00A30189" w14:paraId="70E4EFB8" wp14:textId="77777777">
        <w:tc>
          <w:tcPr>
            <w:tcW w:w="0" w:type="auto"/>
          </w:tcPr>
          <w:p w:rsidR="00A30189" w:rsidRDefault="00A27FF7" w14:paraId="78941E47" wp14:textId="77777777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A30189" w:rsidRDefault="00A27FF7" w14:paraId="3497A4C7" wp14:textId="77777777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</w:r>
            <w:r>
              <w:t xml:space="preserve">    Set (Dynamic Panel) to Next</w:t>
            </w:r>
          </w:p>
        </w:tc>
      </w:tr>
      <w:tr xmlns:wp14="http://schemas.microsoft.com/office/word/2010/wordml" w:rsidR="00A30189" w:rsidTr="00A30189" w14:paraId="5B45CB44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30189" w:rsidRDefault="00A27FF7" w14:paraId="29B4EA11" wp14:textId="77777777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A30189" w:rsidRDefault="00A27FF7" w14:paraId="239A8781" wp14:textId="77777777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</w:r>
            <w:r>
              <w:t xml:space="preserve">    Set (Dynamic Panel) to State4</w:t>
            </w:r>
          </w:p>
        </w:tc>
      </w:tr>
    </w:tbl>
    <w:p xmlns:wp14="http://schemas.microsoft.com/office/word/2010/wordml" w:rsidR="00A30189" w:rsidRDefault="00A27FF7" w14:paraId="016A0331" wp14:textId="77777777">
      <w:pPr>
        <w:pStyle w:val="AxureHeading3"/>
        <w:keepNext/>
      </w:pPr>
      <w:r>
        <w:t>Unnamed</w:t>
      </w:r>
    </w:p>
    <w:p xmlns:wp14="http://schemas.microsoft.com/office/word/2010/wordml" w:rsidR="00A30189" w:rsidRDefault="00A27FF7" w14:paraId="7FFB8F8B" wp14:textId="77777777">
      <w:pPr>
        <w:pStyle w:val="AxureHeading4"/>
        <w:keepNext/>
      </w:pPr>
      <w:r>
        <w:t>State1</w:t>
      </w:r>
    </w:p>
    <w:p xmlns:wp14="http://schemas.microsoft.com/office/word/2010/wordml" w:rsidR="00A30189" w:rsidRDefault="00A27FF7" w14:paraId="2511D4E2" wp14:textId="77777777">
      <w:pPr>
        <w:pStyle w:val="AxureHeading4"/>
        <w:keepNext/>
      </w:pPr>
      <w:r>
        <w:t>User Interface</w:t>
      </w:r>
    </w:p>
    <w:p xmlns:wp14="http://schemas.microsoft.com/office/word/2010/wordml" w:rsidR="00A30189" w:rsidRDefault="00A27FF7" w14:paraId="53128261" wp14:textId="77777777">
      <w:pPr>
        <w:pStyle w:val="AxureImageParagraph"/>
      </w:pPr>
      <w:r>
        <w:rPr>
          <w:noProof/>
          <w:lang w:val="es-EC" w:eastAsia="es-EC"/>
        </w:rPr>
        <w:drawing>
          <wp:inline xmlns:wp14="http://schemas.microsoft.com/office/word/2010/wordprocessingDrawing" distT="0" distB="0" distL="0" distR="0" wp14:anchorId="14DCE3FE" wp14:editId="7777777">
            <wp:extent cx="2962275" cy="15240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0189" w:rsidRDefault="00A27FF7" w14:paraId="0F93D72F" wp14:textId="77777777">
      <w:pPr>
        <w:pStyle w:val="AxureHeading4"/>
        <w:keepNext/>
      </w:pPr>
      <w:r>
        <w:t>State2</w:t>
      </w:r>
    </w:p>
    <w:p xmlns:wp14="http://schemas.microsoft.com/office/word/2010/wordml" w:rsidR="00A30189" w:rsidRDefault="00A27FF7" w14:paraId="5FA1004F" wp14:textId="77777777">
      <w:pPr>
        <w:pStyle w:val="AxureHeading4"/>
        <w:keepNext/>
      </w:pPr>
      <w:r>
        <w:t>User Interface</w:t>
      </w:r>
    </w:p>
    <w:p xmlns:wp14="http://schemas.microsoft.com/office/word/2010/wordml" w:rsidR="00A30189" w:rsidRDefault="00A27FF7" w14:paraId="62486C05" wp14:textId="77777777">
      <w:pPr>
        <w:pStyle w:val="AxureImageParagraph"/>
      </w:pPr>
      <w:r>
        <w:rPr>
          <w:noProof/>
          <w:lang w:val="es-EC" w:eastAsia="es-EC"/>
        </w:rPr>
        <w:drawing>
          <wp:inline xmlns:wp14="http://schemas.microsoft.com/office/word/2010/wordprocessingDrawing" distT="0" distB="0" distL="0" distR="0" wp14:anchorId="7812D9FD" wp14:editId="7777777">
            <wp:extent cx="4943475" cy="284797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0189" w:rsidRDefault="00A27FF7" w14:paraId="5C875FCC" wp14:textId="77777777">
      <w:pPr>
        <w:pStyle w:val="AxureHeading4"/>
        <w:keepNext/>
      </w:pPr>
      <w:r>
        <w:lastRenderedPageBreak/>
        <w:t>State3</w:t>
      </w:r>
    </w:p>
    <w:p xmlns:wp14="http://schemas.microsoft.com/office/word/2010/wordml" w:rsidR="00A30189" w:rsidRDefault="00A27FF7" w14:paraId="3D8295D5" wp14:textId="77777777">
      <w:pPr>
        <w:pStyle w:val="AxureHeading4"/>
        <w:keepNext/>
      </w:pPr>
      <w:r>
        <w:t>User Interface</w:t>
      </w:r>
    </w:p>
    <w:p xmlns:wp14="http://schemas.microsoft.com/office/word/2010/wordml" w:rsidR="00A30189" w:rsidRDefault="00A27FF7" w14:paraId="4101652C" wp14:textId="77777777">
      <w:pPr>
        <w:pStyle w:val="AxureImageParagraph"/>
      </w:pPr>
      <w:r>
        <w:rPr>
          <w:noProof/>
          <w:lang w:val="es-EC" w:eastAsia="es-EC"/>
        </w:rPr>
        <w:drawing>
          <wp:inline xmlns:wp14="http://schemas.microsoft.com/office/word/2010/wordprocessingDrawing" distT="0" distB="0" distL="0" distR="0" wp14:anchorId="491BD6DA" wp14:editId="7777777">
            <wp:extent cx="4219575" cy="10477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0189" w:rsidRDefault="00A27FF7" w14:paraId="3AB9A790" wp14:textId="77777777">
      <w:pPr>
        <w:pStyle w:val="AxureHeading4"/>
        <w:keepNext/>
      </w:pPr>
      <w:r>
        <w:t>State4</w:t>
      </w:r>
    </w:p>
    <w:p xmlns:wp14="http://schemas.microsoft.com/office/word/2010/wordml" w:rsidR="00A30189" w:rsidRDefault="00A27FF7" w14:paraId="160BFDBB" wp14:textId="77777777">
      <w:pPr>
        <w:pStyle w:val="AxureHeading4"/>
        <w:keepNext/>
      </w:pPr>
      <w:r>
        <w:t>User Interface</w:t>
      </w:r>
    </w:p>
    <w:p xmlns:wp14="http://schemas.microsoft.com/office/word/2010/wordml" w:rsidR="00A30189" w:rsidRDefault="00A27FF7" w14:paraId="4B99056E" wp14:textId="77777777">
      <w:pPr>
        <w:pStyle w:val="AxureImageParagraph"/>
      </w:pPr>
      <w:r>
        <w:rPr>
          <w:noProof/>
          <w:lang w:val="es-EC" w:eastAsia="es-EC"/>
        </w:rPr>
        <w:drawing>
          <wp:inline xmlns:wp14="http://schemas.microsoft.com/office/word/2010/wordprocessingDrawing" distT="0" distB="0" distL="0" distR="0" wp14:anchorId="505AFF7D" wp14:editId="7777777">
            <wp:extent cx="5334000" cy="25908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0189" w:rsidRDefault="00A27FF7" w14:paraId="2B94DE7C" wp14:textId="77777777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474"/>
      </w:tblGrid>
      <w:tr xmlns:wp14="http://schemas.microsoft.com/office/word/2010/wordml" w:rsidR="00A30189" w:rsidTr="00A30189" w14:paraId="6F47AD7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30189" w:rsidRDefault="00A27FF7" w14:paraId="1DCDA2A1" wp14:textId="77777777">
            <w:pPr>
              <w:pStyle w:val="AxureTableHeaderText"/>
            </w:pPr>
            <w:bookmarkStart w:name="_GoBack" w:id="0"/>
            <w:bookmarkEnd w:id="0"/>
            <w:r>
              <w:t>Footnote</w:t>
            </w:r>
          </w:p>
        </w:tc>
        <w:tc>
          <w:tcPr>
            <w:tcW w:w="0" w:type="auto"/>
          </w:tcPr>
          <w:p w:rsidR="00A30189" w:rsidRDefault="00A27FF7" w14:paraId="2832303C" wp14:textId="77777777">
            <w:pPr>
              <w:pStyle w:val="AxureTableHeaderText"/>
            </w:pPr>
            <w:r>
              <w:t>Interactions</w:t>
            </w:r>
          </w:p>
        </w:tc>
      </w:tr>
      <w:tr xmlns:wp14="http://schemas.microsoft.com/office/word/2010/wordml" w:rsidR="00A30189" w:rsidTr="00A30189" w14:paraId="7C0620E3" wp14:textId="77777777">
        <w:tc>
          <w:tcPr>
            <w:tcW w:w="0" w:type="auto"/>
          </w:tcPr>
          <w:p w:rsidR="00A30189" w:rsidRDefault="00A27FF7" w14:paraId="249FAAB8" wp14:textId="7777777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30189" w:rsidRDefault="00A27FF7" w14:paraId="27481A98" wp14:textId="77777777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</w:r>
            <w:r>
              <w:t xml:space="preserve">    Set (Dynamic Panel) to State1</w:t>
            </w:r>
          </w:p>
        </w:tc>
      </w:tr>
      <w:tr xmlns:wp14="http://schemas.microsoft.com/office/word/2010/wordml" w:rsidR="00A30189" w:rsidTr="00A30189" w14:paraId="54F0DADA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30189" w:rsidRDefault="00A27FF7" w14:paraId="7144751B" wp14:textId="7777777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30189" w:rsidRDefault="00A27FF7" w14:paraId="286FED68" wp14:textId="77777777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</w:r>
            <w:r>
              <w:t xml:space="preserve">    Set (Dynamic Panel) to State2</w:t>
            </w:r>
          </w:p>
        </w:tc>
      </w:tr>
    </w:tbl>
    <w:p xmlns:wp14="http://schemas.microsoft.com/office/word/2010/wordml" w:rsidR="00A30189" w:rsidRDefault="00A27FF7" w14:paraId="6D432B78" wp14:textId="77777777">
      <w:pPr>
        <w:pStyle w:val="AxureHeading3"/>
        <w:keepNext/>
      </w:pPr>
      <w:r>
        <w:t>Unnamed</w:t>
      </w:r>
    </w:p>
    <w:p xmlns:wp14="http://schemas.microsoft.com/office/word/2010/wordml" w:rsidR="00A30189" w:rsidRDefault="00A27FF7" w14:paraId="051B182D" wp14:textId="77777777">
      <w:pPr>
        <w:pStyle w:val="AxureHeading4"/>
        <w:keepNext/>
      </w:pPr>
      <w:r>
        <w:t>State1</w:t>
      </w:r>
    </w:p>
    <w:p xmlns:wp14="http://schemas.microsoft.com/office/word/2010/wordml" w:rsidR="00A30189" w:rsidRDefault="00A27FF7" w14:paraId="74BC4A6C" wp14:textId="77777777">
      <w:pPr>
        <w:pStyle w:val="AxureHeading4"/>
        <w:keepNext/>
      </w:pPr>
      <w:r>
        <w:t>User Interface</w:t>
      </w:r>
    </w:p>
    <w:p xmlns:wp14="http://schemas.microsoft.com/office/word/2010/wordml" w:rsidR="00A30189" w:rsidRDefault="00A27FF7" w14:paraId="1299C43A" wp14:textId="77777777">
      <w:pPr>
        <w:pStyle w:val="AxureImageParagraph"/>
      </w:pPr>
      <w:r>
        <w:rPr>
          <w:noProof/>
          <w:lang w:val="es-EC" w:eastAsia="es-EC"/>
        </w:rPr>
        <w:drawing>
          <wp:inline xmlns:wp14="http://schemas.microsoft.com/office/word/2010/wordprocessingDrawing" distT="0" distB="0" distL="0" distR="0" wp14:anchorId="5D414EFC" wp14:editId="7777777">
            <wp:extent cx="1295400" cy="23812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0189" w:rsidRDefault="00A27FF7" w14:paraId="5CB043AC" wp14:textId="77777777">
      <w:pPr>
        <w:pStyle w:val="AxureHeading4"/>
        <w:keepNext/>
      </w:pPr>
      <w:r>
        <w:t>State2</w:t>
      </w:r>
    </w:p>
    <w:p xmlns:wp14="http://schemas.microsoft.com/office/word/2010/wordml" w:rsidR="00A30189" w:rsidRDefault="00A27FF7" w14:paraId="7282548B" wp14:textId="77777777">
      <w:pPr>
        <w:pStyle w:val="AxureHeading4"/>
        <w:keepNext/>
      </w:pPr>
      <w:r>
        <w:t>User Interface</w:t>
      </w:r>
    </w:p>
    <w:p xmlns:wp14="http://schemas.microsoft.com/office/word/2010/wordml" w:rsidR="00A30189" w:rsidRDefault="00A27FF7" w14:paraId="4DDBEF00" wp14:textId="77777777">
      <w:pPr>
        <w:pStyle w:val="AxureImageParagraph"/>
      </w:pPr>
      <w:r>
        <w:rPr>
          <w:noProof/>
          <w:lang w:val="es-EC" w:eastAsia="es-EC"/>
        </w:rPr>
        <w:drawing>
          <wp:inline xmlns:wp14="http://schemas.microsoft.com/office/word/2010/wordprocessingDrawing" distT="0" distB="0" distL="0" distR="0" wp14:anchorId="59E92FAA" wp14:editId="7777777">
            <wp:extent cx="1543050" cy="23812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0189" w:rsidRDefault="00A27FF7" w14:paraId="0AECC4FE" wp14:textId="77777777">
      <w:pPr>
        <w:pStyle w:val="AxureHeading2"/>
        <w:keepNext/>
      </w:pPr>
      <w:r>
        <w:br w:type="page"/>
      </w:r>
      <w:r>
        <w:lastRenderedPageBreak/>
        <w:t>Page 3</w:t>
      </w:r>
    </w:p>
    <w:p xmlns:wp14="http://schemas.microsoft.com/office/word/2010/wordml" w:rsidR="00A30189" w:rsidRDefault="00A30189" w14:paraId="3461D779" wp14:textId="77777777">
      <w:pPr>
        <w:sectPr w:rsidR="00A30189">
          <w:type w:val="continuous"/>
          <w:pgSz w:w="12240" w:h="15840" w:orient="portrait"/>
          <w:pgMar w:top="720" w:right="720" w:bottom="720" w:left="720" w:header="720" w:footer="432" w:gutter="0"/>
          <w:cols w:space="720"/>
        </w:sectPr>
      </w:pPr>
    </w:p>
    <w:p xmlns:wp14="http://schemas.microsoft.com/office/word/2010/wordml" w:rsidR="00A27FF7" w:rsidRDefault="00A27FF7" w14:paraId="3CF2D8B6" wp14:textId="4761903C">
      <w:r w:rsidR="56235C07">
        <w:rPr/>
        <w:t xml:space="preserve"> </w:t>
      </w:r>
    </w:p>
    <w:sectPr w:rsidR="00A27FF7" w:rsidSect="004F3FB3">
      <w:headerReference w:type="default" r:id="rId20"/>
      <w:footerReference w:type="default" r:id="rId21"/>
      <w:type w:val="continuous"/>
      <w:pgSz w:w="12240" w:h="15840" w:orient="portrait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27FF7" w:rsidP="00093BE1" w:rsidRDefault="00A27FF7" w14:paraId="5043CB0F" wp14:textId="77777777">
      <w:pPr>
        <w:spacing w:before="0" w:after="0"/>
      </w:pPr>
      <w:r>
        <w:separator/>
      </w:r>
    </w:p>
  </w:endnote>
  <w:endnote w:type="continuationSeparator" w:id="0">
    <w:p xmlns:wp14="http://schemas.microsoft.com/office/word/2010/wordml" w:rsidR="00A27FF7" w:rsidP="00093BE1" w:rsidRDefault="00A27FF7" w14:paraId="07459315" wp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404040" w:themeColor="text1" w:themeTint="BF" w:sz="4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xmlns:wp14="http://schemas.microsoft.com/office/word/2010/wordml" w:rsidR="004852C3" w:rsidTr="001F050D" w14:paraId="13A5F00D" wp14:textId="77777777">
      <w:trPr>
        <w:trHeight w:val="180"/>
      </w:trPr>
      <w:tc>
        <w:tcPr>
          <w:tcW w:w="2214" w:type="pct"/>
        </w:tcPr>
        <w:p w:rsidR="004852C3" w:rsidRDefault="004852C3" w14:paraId="3FE9F23F" wp14:textId="77777777">
          <w:pPr>
            <w:pStyle w:val="Piedepgina"/>
          </w:pPr>
        </w:p>
      </w:tc>
      <w:tc>
        <w:tcPr>
          <w:tcW w:w="572" w:type="pct"/>
          <w:vMerge w:val="restart"/>
          <w:vAlign w:val="center"/>
        </w:tcPr>
        <w:p w:rsidRPr="00CC63DF" w:rsidR="004852C3" w:rsidP="00CC63DF" w:rsidRDefault="004852C3" w14:paraId="3C3B2DED" wp14:textId="77777777">
          <w:pPr>
            <w:pStyle w:val="Piedepgina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 w:rsidR="00317D15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 w:rsidR="00317D15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AF579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7</w:t>
          </w:r>
          <w:r w:rsidRPr="00CC63DF" w:rsidR="00317D15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 w14:paraId="1F72F646" wp14:textId="77777777">
          <w:pPr>
            <w:pStyle w:val="Piedepgina"/>
          </w:pPr>
        </w:p>
      </w:tc>
    </w:tr>
    <w:tr xmlns:wp14="http://schemas.microsoft.com/office/word/2010/wordml" w:rsidR="004852C3" w:rsidTr="001F050D" w14:paraId="08CE6F91" wp14:textId="77777777">
      <w:tc>
        <w:tcPr>
          <w:tcW w:w="2214" w:type="pct"/>
        </w:tcPr>
        <w:p w:rsidR="004852C3" w:rsidRDefault="004852C3" w14:paraId="61CDCEAD" wp14:textId="77777777">
          <w:pPr>
            <w:pStyle w:val="Piedepgina"/>
          </w:pPr>
        </w:p>
      </w:tc>
      <w:tc>
        <w:tcPr>
          <w:tcW w:w="572" w:type="pct"/>
          <w:vMerge/>
          <w:vAlign w:val="center"/>
        </w:tcPr>
        <w:p w:rsidR="004852C3" w:rsidP="00CC63DF" w:rsidRDefault="004852C3" w14:paraId="6BB9E253" wp14:textId="77777777">
          <w:pPr>
            <w:pStyle w:val="Piedepgina"/>
            <w:jc w:val="center"/>
          </w:pPr>
        </w:p>
      </w:tc>
      <w:tc>
        <w:tcPr>
          <w:tcW w:w="2214" w:type="pct"/>
        </w:tcPr>
        <w:p w:rsidR="004852C3" w:rsidRDefault="004852C3" w14:paraId="23DE523C" wp14:textId="77777777">
          <w:pPr>
            <w:pStyle w:val="Piedepgina"/>
          </w:pPr>
        </w:p>
      </w:tc>
    </w:tr>
  </w:tbl>
  <w:p xmlns:wp14="http://schemas.microsoft.com/office/word/2010/wordml" w:rsidR="004852C3" w:rsidRDefault="004852C3" w14:paraId="52E56223" wp14:textId="777777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404040" w:themeColor="text1" w:themeTint="BF" w:sz="4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xmlns:wp14="http://schemas.microsoft.com/office/word/2010/wordml" w:rsidR="004852C3" w:rsidTr="001F050D" w14:paraId="1D13AB1A" wp14:textId="77777777">
      <w:trPr>
        <w:trHeight w:val="180"/>
      </w:trPr>
      <w:tc>
        <w:tcPr>
          <w:tcW w:w="2214" w:type="pct"/>
        </w:tcPr>
        <w:p w:rsidR="004852C3" w:rsidRDefault="004852C3" w14:paraId="0562CB0E" wp14:textId="77777777">
          <w:pPr>
            <w:pStyle w:val="Piedepgina"/>
          </w:pPr>
        </w:p>
      </w:tc>
      <w:tc>
        <w:tcPr>
          <w:tcW w:w="572" w:type="pct"/>
          <w:vMerge w:val="restart"/>
          <w:vAlign w:val="center"/>
        </w:tcPr>
        <w:p w:rsidRPr="00CC63DF" w:rsidR="004852C3" w:rsidP="00CC63DF" w:rsidRDefault="004852C3" w14:paraId="48B6D6B9" wp14:textId="77777777">
          <w:pPr>
            <w:pStyle w:val="Piedepgina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 w:rsidR="00317D15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 w:rsidR="00317D15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Pr="00CC63DF" w:rsidR="00317D15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 w14:paraId="34CE0A41" wp14:textId="77777777">
          <w:pPr>
            <w:pStyle w:val="Piedepgina"/>
          </w:pPr>
        </w:p>
      </w:tc>
    </w:tr>
    <w:tr xmlns:wp14="http://schemas.microsoft.com/office/word/2010/wordml" w:rsidR="004852C3" w:rsidTr="001F050D" w14:paraId="62EBF3C5" wp14:textId="77777777">
      <w:tc>
        <w:tcPr>
          <w:tcW w:w="2214" w:type="pct"/>
        </w:tcPr>
        <w:p w:rsidR="004852C3" w:rsidRDefault="004852C3" w14:paraId="6D98A12B" wp14:textId="77777777">
          <w:pPr>
            <w:pStyle w:val="Piedepgina"/>
          </w:pPr>
        </w:p>
      </w:tc>
      <w:tc>
        <w:tcPr>
          <w:tcW w:w="572" w:type="pct"/>
          <w:vMerge/>
          <w:vAlign w:val="center"/>
        </w:tcPr>
        <w:p w:rsidR="004852C3" w:rsidP="00CC63DF" w:rsidRDefault="004852C3" w14:paraId="2946DB82" wp14:textId="77777777">
          <w:pPr>
            <w:pStyle w:val="Piedepgina"/>
            <w:jc w:val="center"/>
          </w:pPr>
        </w:p>
      </w:tc>
      <w:tc>
        <w:tcPr>
          <w:tcW w:w="2214" w:type="pct"/>
        </w:tcPr>
        <w:p w:rsidR="004852C3" w:rsidRDefault="004852C3" w14:paraId="5997CC1D" wp14:textId="77777777">
          <w:pPr>
            <w:pStyle w:val="Piedepgina"/>
          </w:pPr>
        </w:p>
      </w:tc>
    </w:tr>
  </w:tbl>
  <w:p xmlns:wp14="http://schemas.microsoft.com/office/word/2010/wordml" w:rsidR="004852C3" w:rsidRDefault="004852C3" w14:paraId="110FFD37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27FF7" w:rsidP="00093BE1" w:rsidRDefault="00A27FF7" w14:paraId="0FB78278" wp14:textId="77777777">
      <w:pPr>
        <w:spacing w:before="0" w:after="0"/>
      </w:pPr>
      <w:r>
        <w:separator/>
      </w:r>
    </w:p>
  </w:footnote>
  <w:footnote w:type="continuationSeparator" w:id="0">
    <w:p xmlns:wp14="http://schemas.microsoft.com/office/word/2010/wordml" w:rsidR="00A27FF7" w:rsidP="00093BE1" w:rsidRDefault="00A27FF7" w14:paraId="1FC39945" wp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single" w:color="404040" w:themeColor="text1" w:themeTint="BF" w:sz="4" w:space="0"/>
        <w:right w:val="none" w:color="auto" w:sz="0" w:space="0"/>
      </w:tblBorders>
      <w:tblLook w:val="04A0" w:firstRow="1" w:lastRow="0" w:firstColumn="1" w:lastColumn="0" w:noHBand="0" w:noVBand="1"/>
    </w:tblPr>
    <w:tblGrid>
      <w:gridCol w:w="11016"/>
    </w:tblGrid>
    <w:tr xmlns:wp14="http://schemas.microsoft.com/office/word/2010/wordml" w:rsidRPr="003E5A01" w:rsidR="00557485" w:rsidTr="0021530D" w14:paraId="5790E374" wp14:textId="77777777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Pr="003E5A01" w:rsidR="00557485" w:rsidP="00557485" w:rsidRDefault="00C66C35" w14:paraId="10585381" wp14:textId="77777777">
              <w:pPr>
                <w:pStyle w:val="Sinespaciado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:lang w:val="es-EC"/>
                </w:rPr>
                <w:t>Agendamiento de Citas</w:t>
              </w:r>
            </w:p>
          </w:sdtContent>
        </w:sdt>
      </w:tc>
    </w:tr>
  </w:tbl>
  <w:p xmlns:wp14="http://schemas.microsoft.com/office/word/2010/wordml" w:rsidR="00557485" w:rsidP="00775200" w:rsidRDefault="00557485" w14:paraId="07547A01" wp14:textId="777777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single" w:color="404040" w:themeColor="text1" w:themeTint="BF" w:sz="4" w:space="0"/>
        <w:right w:val="none" w:color="auto" w:sz="0" w:space="0"/>
      </w:tblBorders>
      <w:tblLook w:val="04A0" w:firstRow="1" w:lastRow="0" w:firstColumn="1" w:lastColumn="0" w:noHBand="0" w:noVBand="1"/>
    </w:tblPr>
    <w:tblGrid>
      <w:gridCol w:w="11016"/>
    </w:tblGrid>
    <w:tr xmlns:wp14="http://schemas.microsoft.com/office/word/2010/wordml" w:rsidRPr="003E5A01" w:rsidR="00557485" w:rsidTr="0021530D" w14:paraId="6DA613CF" wp14:textId="77777777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2883074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Pr="003E5A01" w:rsidR="00557485" w:rsidP="00557485" w:rsidRDefault="00C66C35" w14:paraId="79EFC9A5" wp14:textId="77777777">
              <w:pPr>
                <w:pStyle w:val="Sinespaciado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:lang w:val="es-EC"/>
                </w:rPr>
                <w:t>Agendamiento de Citas</w:t>
              </w:r>
            </w:p>
          </w:sdtContent>
        </w:sdt>
      </w:tc>
    </w:tr>
  </w:tbl>
  <w:p xmlns:wp14="http://schemas.microsoft.com/office/word/2010/wordml" w:rsidR="00557485" w:rsidP="00775200" w:rsidRDefault="00557485" w14:paraId="6B699379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D71E21"/>
    <w:multiLevelType w:val="multilevel"/>
    <w:tmpl w:val="3CD2A0E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2A87105"/>
    <w:multiLevelType w:val="multilevel"/>
    <w:tmpl w:val="3D46FC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50CE1"/>
    <w:rsid w:val="0005473D"/>
    <w:rsid w:val="00057B70"/>
    <w:rsid w:val="00064A03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27FF7"/>
    <w:rsid w:val="00A30189"/>
    <w:rsid w:val="00A67C9A"/>
    <w:rsid w:val="00AA7145"/>
    <w:rsid w:val="00AC49FE"/>
    <w:rsid w:val="00AF5797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66C35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5623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7E1B2CD"/>
  <w15:docId w15:val="{c8efbb68-da30-46a0-9887-d3ce5b5f05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Ttulo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0A4636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0A4636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D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D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D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ipervnculo">
    <w:name w:val="Hyperlink"/>
    <w:basedOn w:val="Fuentedeprrafopredeter"/>
    <w:uiPriority w:val="99"/>
    <w:rsid w:val="00360CB9"/>
    <w:rPr>
      <w:color w:val="0000FF"/>
      <w:u w:val="single"/>
    </w:rPr>
  </w:style>
  <w:style w:type="paragraph" w:styleId="AxureTOCHeading" w:customStyle="1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styleId="AxureHeading1" w:customStyle="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styleId="AxureHeading2" w:customStyle="1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styleId="AxureHeading3" w:customStyle="1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styleId="AxureHeading4" w:customStyle="1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styleId="AxureTableHeaderText" w:customStyle="1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styleId="AxureTableNormalText" w:customStyle="1">
    <w:name w:val="AxureTableNormalText"/>
    <w:basedOn w:val="Normal"/>
    <w:rsid w:val="00FB48F5"/>
    <w:pPr>
      <w:spacing w:before="60" w:after="60"/>
    </w:pPr>
    <w:rPr>
      <w:sz w:val="16"/>
    </w:rPr>
  </w:style>
  <w:style w:type="paragraph" w:styleId="AxureHeadingBasic" w:customStyle="1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Mapadeldocumento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aconcuadrcula">
    <w:name w:val="Table Grid"/>
    <w:basedOn w:val="Tablanormal"/>
    <w:rsid w:val="00D900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rsid w:val="007D1422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7D1422"/>
    <w:rPr>
      <w:rFonts w:ascii="Tahoma" w:hAnsi="Tahoma" w:cs="Tahoma"/>
      <w:sz w:val="16"/>
      <w:szCs w:val="16"/>
    </w:rPr>
  </w:style>
  <w:style w:type="table" w:styleId="AxureTableStyle" w:customStyle="1">
    <w:name w:val="AxureTableStyle"/>
    <w:basedOn w:val="Tabla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Ttulo4Car" w:customStyle="1">
    <w:name w:val="Título 4 Car"/>
    <w:basedOn w:val="Fuentedeprrafopredeter"/>
    <w:link w:val="Ttulo4"/>
    <w:rsid w:val="000A4636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</w:rPr>
  </w:style>
  <w:style w:type="character" w:styleId="Ttulo5Car" w:customStyle="1">
    <w:name w:val="Título 5 Car"/>
    <w:basedOn w:val="Fuentedeprrafopredeter"/>
    <w:link w:val="Ttulo5"/>
    <w:rsid w:val="000A4636"/>
    <w:rPr>
      <w:rFonts w:asciiTheme="majorHAnsi" w:hAnsiTheme="majorHAnsi" w:eastAsiaTheme="majorEastAsia" w:cstheme="majorBidi"/>
      <w:color w:val="243F60" w:themeColor="accent1" w:themeShade="7F"/>
      <w:sz w:val="18"/>
      <w:szCs w:val="24"/>
    </w:rPr>
  </w:style>
  <w:style w:type="paragraph" w:styleId="AxureImageParagraph" w:customStyle="1">
    <w:name w:val="AxureImageParagraph"/>
    <w:basedOn w:val="Normal"/>
    <w:qFormat/>
    <w:rsid w:val="00FA3BE0"/>
    <w:pPr>
      <w:jc w:val="center"/>
    </w:pPr>
  </w:style>
  <w:style w:type="paragraph" w:styleId="Sinespaciado">
    <w:name w:val="No Spacing"/>
    <w:link w:val="SinespaciadoCar"/>
    <w:uiPriority w:val="1"/>
    <w:qFormat/>
    <w:rsid w:val="00093BE1"/>
    <w:rPr>
      <w:rFonts w:asciiTheme="minorHAnsi" w:hAnsiTheme="minorHAnsi" w:eastAsiaTheme="minorEastAsia" w:cstheme="minorBid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093BE1"/>
    <w:rPr>
      <w:rFonts w:asciiTheme="minorHAnsi" w:hAnsiTheme="minorHAnsi" w:eastAsiaTheme="minorEastAsia" w:cstheme="minorBid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093BE1"/>
    <w:rPr>
      <w:rFonts w:ascii="Arial" w:hAnsi="Arial" w:cs="Arial"/>
      <w:sz w:val="18"/>
      <w:szCs w:val="24"/>
    </w:rPr>
  </w:style>
  <w:style w:type="paragraph" w:styleId="Piedepgina">
    <w:name w:val="footer"/>
    <w:basedOn w:val="Normal"/>
    <w:link w:val="Piedepgina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3BE1"/>
    <w:rPr>
      <w:rFonts w:ascii="Arial" w:hAnsi="Arial" w:cs="Arial"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840E7"/>
    <w:rPr>
      <w:color w:val="808080"/>
    </w:rPr>
  </w:style>
  <w:style w:type="paragraph" w:styleId="AxureHiddenParagraph" w:customStyle="1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Ttulo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D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D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D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ipervnculo">
    <w:name w:val="Hyperlink"/>
    <w:basedOn w:val="Fuentedeprrafopredeter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Mapadeldocumento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aconcuadrcula">
    <w:name w:val="Table Grid"/>
    <w:basedOn w:val="Tabla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14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a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Ttulo4Car">
    <w:name w:val="Título 4 Car"/>
    <w:basedOn w:val="Fuentedeprrafopredeter"/>
    <w:link w:val="Ttulo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Ttulo5Car">
    <w:name w:val="Título 5 Car"/>
    <w:basedOn w:val="Fuentedeprrafopredeter"/>
    <w:link w:val="Ttulo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Sinespaciado">
    <w:name w:val="No Spacing"/>
    <w:link w:val="SinespaciadoC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93BE1"/>
    <w:rPr>
      <w:rFonts w:ascii="Arial" w:hAnsi="Arial" w:cs="Arial"/>
      <w:sz w:val="18"/>
      <w:szCs w:val="24"/>
    </w:rPr>
  </w:style>
  <w:style w:type="paragraph" w:styleId="Piedepgina">
    <w:name w:val="footer"/>
    <w:basedOn w:val="Normal"/>
    <w:link w:val="Piedepgina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BE1"/>
    <w:rPr>
      <w:rFonts w:ascii="Arial" w:hAnsi="Arial" w:cs="Arial"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numbering" Target="numbering.xml" Id="rId3" /><Relationship Type="http://schemas.openxmlformats.org/officeDocument/2006/relationships/footer" Target="footer2.xml" Id="rId21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theme" Target="theme/theme1.xml" Id="rId24" /><Relationship Type="http://schemas.microsoft.com/office/2007/relationships/stylesWithEffects" Target="stylesWithEffects.xml" Id="rId5" /><Relationship Type="http://schemas.openxmlformats.org/officeDocument/2006/relationships/image" Target="media/image4.png" Id="rId15" /><Relationship Type="http://schemas.openxmlformats.org/officeDocument/2006/relationships/glossaryDocument" Target="glossary/document.xml" Id="rId23" /><Relationship Type="http://schemas.openxmlformats.org/officeDocument/2006/relationships/header" Target="header1.xml" Id="rId10" /><Relationship Type="http://schemas.openxmlformats.org/officeDocument/2006/relationships/image" Target="media/image8.png" Id="rId19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image" Target="media/image3.png" Id="rId14" /><Relationship Type="http://schemas.openxmlformats.org/officeDocument/2006/relationships/fontTable" Target="fontTable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1B242A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Textodelmarcadordeposicin">
    <w:name w:val="Placeholder Text"/>
    <w:basedOn w:val="Fuentedeprrafopredeter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D2D562-EBEE-4A7B-9A96-02A444AACD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315c31ec-09d6-49e5-9158-2e9e98120a01</ap:Template>
  <ap:Application>Microsoft Office Word</ap:Application>
  <ap:DocSecurity>0</ap:DocSecurity>
  <ap:ScaleCrop>false</ap:ScaleCrop>
  <ap:Company>Axure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Agendamiento de Citas</dc:title>
  <dc:subject>Prototipo de Bajo nivel</dc:subject>
  <dc:creator>[JUAN CARLOS SALINAS]</dc:creator>
  <lastModifiedBy>Junior Molina</lastModifiedBy>
  <revision>3</revision>
  <lastPrinted>2010-09-03T00:33:00.0000000Z</lastPrinted>
  <dcterms:created xsi:type="dcterms:W3CDTF">2018-11-13T05:47:00.0000000Z</dcterms:created>
  <dcterms:modified xsi:type="dcterms:W3CDTF">2018-11-13T05:58:24.9904514Z</dcterms:modified>
</coreProperties>
</file>